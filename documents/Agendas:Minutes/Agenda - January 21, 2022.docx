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F47D5" w14:textId="4E5E3B62" w:rsidR="00575B64" w:rsidRPr="00D034EA" w:rsidRDefault="00025824">
      <w:pPr>
        <w:pStyle w:val="MeetingTitle"/>
        <w:rPr>
          <w:sz w:val="22"/>
        </w:rPr>
      </w:pPr>
      <w:r>
        <w:rPr>
          <w:sz w:val="22"/>
        </w:rPr>
        <w:t>Happiness Journal Weekly Meeting</w:t>
      </w:r>
    </w:p>
    <w:sdt>
      <w:sdtPr>
        <w:rPr>
          <w:sz w:val="22"/>
        </w:rPr>
        <w:id w:val="63719735"/>
        <w:placeholder>
          <w:docPart w:val="1860585FE88F41F28860D69AAA8BD24E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2-01-21T00:00:00Z">
          <w:dateFormat w:val="M/d/yyyy"/>
          <w:lid w:val="en-US"/>
          <w:storeMappedDataAs w:val="dateTime"/>
          <w:calendar w:val="gregorian"/>
        </w:date>
      </w:sdtPr>
      <w:sdtEndPr/>
      <w:sdtContent>
        <w:p w14:paraId="2B639730" w14:textId="2A27EB67" w:rsidR="00575B64" w:rsidRPr="00D034EA" w:rsidRDefault="00025824">
          <w:pPr>
            <w:pStyle w:val="DateTime"/>
            <w:rPr>
              <w:sz w:val="22"/>
            </w:rPr>
          </w:pPr>
          <w:r>
            <w:rPr>
              <w:sz w:val="22"/>
            </w:rPr>
            <w:t>1/21/2022</w:t>
          </w:r>
        </w:p>
      </w:sdtContent>
    </w:sdt>
    <w:p w14:paraId="26ABD9FD" w14:textId="54CE7C76" w:rsidR="00575B64" w:rsidRPr="00D034EA" w:rsidRDefault="00025824">
      <w:pPr>
        <w:pStyle w:val="DateTime"/>
        <w:rPr>
          <w:sz w:val="22"/>
        </w:rPr>
      </w:pPr>
      <w:r>
        <w:rPr>
          <w:sz w:val="22"/>
        </w:rPr>
        <w:t>11:30am-12:00pm</w:t>
      </w:r>
    </w:p>
    <w:p w14:paraId="6BF91008" w14:textId="33ABF460" w:rsidR="00025824" w:rsidRPr="00D034EA" w:rsidRDefault="008D7E4B">
      <w:pPr>
        <w:pStyle w:val="AgendaInformation"/>
        <w:rPr>
          <w:sz w:val="22"/>
        </w:rPr>
      </w:pPr>
      <w:r w:rsidRPr="00D034EA">
        <w:rPr>
          <w:sz w:val="22"/>
        </w:rPr>
        <w:t xml:space="preserve">Attendees: </w:t>
      </w:r>
      <w:r w:rsidR="00025824">
        <w:rPr>
          <w:sz w:val="22"/>
        </w:rPr>
        <w:t xml:space="preserve">Sarah Baird, </w:t>
      </w:r>
      <w:proofErr w:type="spellStart"/>
      <w:r w:rsidR="00025824">
        <w:rPr>
          <w:sz w:val="22"/>
        </w:rPr>
        <w:t>Sungmin</w:t>
      </w:r>
      <w:proofErr w:type="spellEnd"/>
      <w:r w:rsidR="00025824">
        <w:rPr>
          <w:sz w:val="22"/>
        </w:rPr>
        <w:t xml:space="preserve"> Park, Amy Tully-</w:t>
      </w:r>
      <w:proofErr w:type="spellStart"/>
      <w:r w:rsidR="00025824">
        <w:rPr>
          <w:sz w:val="22"/>
        </w:rPr>
        <w:t>Knockwood</w:t>
      </w:r>
      <w:proofErr w:type="spellEnd"/>
    </w:p>
    <w:p w14:paraId="28ABEF8E" w14:textId="77777777" w:rsidR="00575B64" w:rsidRPr="00D034EA" w:rsidRDefault="00575B64">
      <w:pPr>
        <w:pStyle w:val="AgendaInformation"/>
        <w:rPr>
          <w:sz w:val="22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33"/>
        <w:gridCol w:w="3726"/>
        <w:gridCol w:w="2881"/>
      </w:tblGrid>
      <w:tr w:rsidR="00575B64" w:rsidRPr="00D034EA" w14:paraId="1145EF74" w14:textId="77777777" w:rsidTr="00025824">
        <w:tc>
          <w:tcPr>
            <w:tcW w:w="2033" w:type="dxa"/>
          </w:tcPr>
          <w:p w14:paraId="6711D1BB" w14:textId="2E4FD92D" w:rsidR="00575B64" w:rsidRPr="00D034EA" w:rsidRDefault="00025824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11:30am-12:00pm</w:t>
            </w:r>
          </w:p>
        </w:tc>
        <w:tc>
          <w:tcPr>
            <w:tcW w:w="3726" w:type="dxa"/>
          </w:tcPr>
          <w:p w14:paraId="31A7E726" w14:textId="16AACFBE" w:rsidR="00575B64" w:rsidRPr="00D034EA" w:rsidRDefault="00025824">
            <w:pPr>
              <w:pStyle w:val="Event-Bold"/>
              <w:rPr>
                <w:sz w:val="22"/>
              </w:rPr>
            </w:pPr>
            <w:r>
              <w:rPr>
                <w:sz w:val="22"/>
              </w:rPr>
              <w:t>Meeting Topics</w:t>
            </w:r>
          </w:p>
          <w:p w14:paraId="6D33E1D9" w14:textId="77777777" w:rsidR="00575B64" w:rsidRDefault="00025824" w:rsidP="00025824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Review Project Charter</w:t>
            </w:r>
          </w:p>
          <w:p w14:paraId="19D2CD34" w14:textId="77777777" w:rsidR="00025824" w:rsidRDefault="00025824" w:rsidP="00025824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Review Story Boards</w:t>
            </w:r>
          </w:p>
          <w:p w14:paraId="5E4BC745" w14:textId="77777777" w:rsidR="00025824" w:rsidRDefault="00025824" w:rsidP="00025824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Student Delete Feature</w:t>
            </w:r>
          </w:p>
          <w:p w14:paraId="7B4E1BD8" w14:textId="252044E7" w:rsidR="00025824" w:rsidRPr="00D034EA" w:rsidRDefault="00F61803" w:rsidP="00025824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Student Login Creation</w:t>
            </w:r>
          </w:p>
        </w:tc>
        <w:tc>
          <w:tcPr>
            <w:tcW w:w="2881" w:type="dxa"/>
          </w:tcPr>
          <w:p w14:paraId="7E8F32D6" w14:textId="77777777" w:rsidR="00575B64" w:rsidRPr="00D034EA" w:rsidRDefault="00575B64">
            <w:pPr>
              <w:pStyle w:val="Event"/>
              <w:rPr>
                <w:sz w:val="22"/>
              </w:rPr>
            </w:pPr>
          </w:p>
          <w:p w14:paraId="569E483B" w14:textId="0F3DB093" w:rsidR="00575B64" w:rsidRPr="00D034EA" w:rsidRDefault="00025824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Location: Microsoft Teams</w:t>
            </w:r>
          </w:p>
        </w:tc>
      </w:tr>
    </w:tbl>
    <w:p w14:paraId="61429ECB" w14:textId="77777777" w:rsidR="00575B64" w:rsidRPr="00D034EA" w:rsidRDefault="008D7E4B">
      <w:pPr>
        <w:pStyle w:val="MeetingTitle"/>
        <w:rPr>
          <w:sz w:val="22"/>
        </w:rPr>
      </w:pPr>
      <w:r w:rsidRPr="00D034EA">
        <w:rPr>
          <w:sz w:val="22"/>
        </w:rPr>
        <w:t>Additional Information:</w:t>
      </w:r>
    </w:p>
    <w:p w14:paraId="53D2AD9C" w14:textId="044901BE" w:rsidR="00575B64" w:rsidRDefault="00575B64">
      <w:pPr>
        <w:pStyle w:val="AdditionalInformation"/>
      </w:pPr>
    </w:p>
    <w:sectPr w:rsidR="00575B64" w:rsidSect="00575B64">
      <w:headerReference w:type="default" r:id="rId9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226D6" w14:textId="77777777" w:rsidR="009B0C45" w:rsidRDefault="009B0C45">
      <w:r>
        <w:separator/>
      </w:r>
    </w:p>
  </w:endnote>
  <w:endnote w:type="continuationSeparator" w:id="0">
    <w:p w14:paraId="14425CFC" w14:textId="77777777" w:rsidR="009B0C45" w:rsidRDefault="009B0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EAFDF" w14:textId="77777777" w:rsidR="009B0C45" w:rsidRDefault="009B0C45">
      <w:r>
        <w:separator/>
      </w:r>
    </w:p>
  </w:footnote>
  <w:footnote w:type="continuationSeparator" w:id="0">
    <w:p w14:paraId="637156A1" w14:textId="77777777" w:rsidR="009B0C45" w:rsidRDefault="009B0C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1"/>
      <w:gridCol w:w="4269"/>
    </w:tblGrid>
    <w:tr w:rsidR="00EB458F" w14:paraId="27ED62C0" w14:textId="77777777" w:rsidTr="00EB458F">
      <w:tc>
        <w:tcPr>
          <w:tcW w:w="4428" w:type="dxa"/>
        </w:tcPr>
        <w:p w14:paraId="6DCC5E95" w14:textId="77777777" w:rsidR="00EB458F" w:rsidRPr="00EB458F" w:rsidRDefault="00EB458F" w:rsidP="00EB458F">
          <w:pPr>
            <w:pStyle w:val="Header"/>
            <w:rPr>
              <w:color w:val="BFBFBF" w:themeColor="background1" w:themeShade="BF"/>
            </w:rPr>
          </w:pPr>
          <w:r w:rsidRPr="00EB458F">
            <w:rPr>
              <w:color w:val="BFBFBF" w:themeColor="background1" w:themeShade="BF"/>
              <w:sz w:val="96"/>
            </w:rPr>
            <w:t>Agenda</w:t>
          </w:r>
        </w:p>
      </w:tc>
      <w:tc>
        <w:tcPr>
          <w:tcW w:w="4428" w:type="dxa"/>
        </w:tcPr>
        <w:p w14:paraId="54555F5B" w14:textId="77777777" w:rsidR="00EB458F" w:rsidRDefault="00EB458F" w:rsidP="00EB458F">
          <w:pPr>
            <w:pStyle w:val="Header"/>
            <w:jc w:val="right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39763309" wp14:editId="0690A056">
                <wp:simplePos x="0" y="0"/>
                <wp:positionH relativeFrom="column">
                  <wp:posOffset>1122045</wp:posOffset>
                </wp:positionH>
                <wp:positionV relativeFrom="paragraph">
                  <wp:posOffset>60325</wp:posOffset>
                </wp:positionV>
                <wp:extent cx="1467485" cy="584835"/>
                <wp:effectExtent l="0" t="0" r="0" b="5715"/>
                <wp:wrapNone/>
                <wp:docPr id="2" name="Picture 2" descr="ns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ns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748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t xml:space="preserve"> </w:t>
          </w:r>
        </w:p>
        <w:p w14:paraId="6A380F2E" w14:textId="77777777" w:rsidR="00EB458F" w:rsidRDefault="00EB458F" w:rsidP="00EB458F">
          <w:pPr>
            <w:pStyle w:val="Header"/>
            <w:jc w:val="right"/>
          </w:pPr>
        </w:p>
        <w:p w14:paraId="03AB51D9" w14:textId="77777777" w:rsidR="00EB458F" w:rsidRDefault="00EB458F" w:rsidP="00EB458F">
          <w:pPr>
            <w:pStyle w:val="Header"/>
            <w:jc w:val="right"/>
          </w:pPr>
        </w:p>
        <w:p w14:paraId="5E6FA827" w14:textId="77777777" w:rsidR="00EB458F" w:rsidRDefault="00EB458F" w:rsidP="00EB458F">
          <w:pPr>
            <w:pStyle w:val="Header"/>
            <w:jc w:val="right"/>
          </w:pPr>
        </w:p>
        <w:p w14:paraId="7C92D474" w14:textId="77777777" w:rsidR="00EB458F" w:rsidRPr="00EB458F" w:rsidRDefault="00EB458F" w:rsidP="00EB458F">
          <w:pPr>
            <w:pStyle w:val="Header"/>
            <w:jc w:val="right"/>
            <w:rPr>
              <w:b/>
              <w:color w:val="1F497D" w:themeColor="text2"/>
            </w:rPr>
          </w:pPr>
          <w:r w:rsidRPr="00EB458F">
            <w:rPr>
              <w:b/>
              <w:color w:val="1F497D" w:themeColor="text2"/>
            </w:rPr>
            <w:t>Capstone Project</w:t>
          </w:r>
        </w:p>
      </w:tc>
    </w:tr>
  </w:tbl>
  <w:p w14:paraId="58F215EC" w14:textId="77777777" w:rsidR="00575B64" w:rsidRPr="00EB458F" w:rsidRDefault="00575B64" w:rsidP="00EB45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F49A4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BD8AF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C4046F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333877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58F"/>
    <w:rsid w:val="00025824"/>
    <w:rsid w:val="00131ABE"/>
    <w:rsid w:val="00563D1D"/>
    <w:rsid w:val="00575B64"/>
    <w:rsid w:val="0062025E"/>
    <w:rsid w:val="008D7E4B"/>
    <w:rsid w:val="0096338A"/>
    <w:rsid w:val="009B0C45"/>
    <w:rsid w:val="00D034EA"/>
    <w:rsid w:val="00EB458F"/>
    <w:rsid w:val="00F43FAD"/>
    <w:rsid w:val="00F61803"/>
    <w:rsid w:val="00FC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F230E79"/>
  <w15:docId w15:val="{8CB96169-895B-4B2E-9702-7F523197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B64"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rsid w:val="00575B64"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1"/>
    <w:unhideWhenUsed/>
    <w:rsid w:val="00575B64"/>
    <w:pPr>
      <w:spacing w:before="32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sid w:val="00575B64"/>
    <w:rPr>
      <w:color w:val="D9D9D9" w:themeColor="background1" w:themeShade="D9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1"/>
    <w:rsid w:val="00575B64"/>
    <w:rPr>
      <w:b/>
      <w:sz w:val="18"/>
    </w:rPr>
  </w:style>
  <w:style w:type="character" w:styleId="PlaceholderText">
    <w:name w:val="Placeholder Text"/>
    <w:basedOn w:val="DefaultParagraphFont"/>
    <w:uiPriority w:val="99"/>
    <w:semiHidden/>
    <w:rsid w:val="00575B64"/>
    <w:rPr>
      <w:color w:val="808080"/>
    </w:rPr>
  </w:style>
  <w:style w:type="table" w:styleId="TableGrid">
    <w:name w:val="Table Grid"/>
    <w:basedOn w:val="TableNormal"/>
    <w:uiPriority w:val="1"/>
    <w:rsid w:val="00575B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vent-Bold">
    <w:name w:val="Event - Bold"/>
    <w:basedOn w:val="Event"/>
    <w:qFormat/>
    <w:rsid w:val="00575B64"/>
    <w:rPr>
      <w:b/>
    </w:rPr>
  </w:style>
  <w:style w:type="paragraph" w:customStyle="1" w:styleId="DateTime">
    <w:name w:val="Date &amp; Time"/>
    <w:basedOn w:val="Normal"/>
    <w:qFormat/>
    <w:rsid w:val="00575B64"/>
    <w:pPr>
      <w:spacing w:after="300"/>
      <w:contextualSpacing/>
    </w:pPr>
  </w:style>
  <w:style w:type="paragraph" w:customStyle="1" w:styleId="AgendaInformation">
    <w:name w:val="Agenda Information"/>
    <w:basedOn w:val="Normal"/>
    <w:qFormat/>
    <w:rsid w:val="00575B64"/>
    <w:pPr>
      <w:spacing w:after="600" w:line="336" w:lineRule="auto"/>
      <w:contextualSpacing/>
    </w:pPr>
  </w:style>
  <w:style w:type="paragraph" w:customStyle="1" w:styleId="Event">
    <w:name w:val="Event"/>
    <w:basedOn w:val="Normal"/>
    <w:qFormat/>
    <w:rsid w:val="00575B64"/>
    <w:pPr>
      <w:spacing w:after="80"/>
    </w:pPr>
  </w:style>
  <w:style w:type="paragraph" w:customStyle="1" w:styleId="AdditionalInformation">
    <w:name w:val="Additional Information"/>
    <w:basedOn w:val="AgendaInformation"/>
    <w:qFormat/>
    <w:rsid w:val="00575B64"/>
    <w:pPr>
      <w:spacing w:after="120"/>
      <w:contextualSpacing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B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64"/>
    <w:rPr>
      <w:rFonts w:ascii="Tahoma" w:hAnsi="Tahoma" w:cs="Tahoma"/>
      <w:sz w:val="16"/>
      <w:szCs w:val="16"/>
    </w:rPr>
  </w:style>
  <w:style w:type="paragraph" w:customStyle="1" w:styleId="AgendaHeading">
    <w:name w:val="Agenda Heading"/>
    <w:basedOn w:val="Normal"/>
    <w:qFormat/>
    <w:rsid w:val="00575B64"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customStyle="1" w:styleId="MeetingTitle">
    <w:name w:val="Meeting Title"/>
    <w:basedOn w:val="Normal"/>
    <w:qFormat/>
    <w:rsid w:val="00575B64"/>
    <w:pPr>
      <w:spacing w:before="320"/>
      <w:outlineLvl w:val="1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575B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B64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75B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B64"/>
    <w:rPr>
      <w:sz w:val="18"/>
    </w:rPr>
  </w:style>
  <w:style w:type="paragraph" w:customStyle="1" w:styleId="PlaceholderAutotext58">
    <w:name w:val="PlaceholderAutotext_58"/>
    <w:rsid w:val="00575B6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0090347\AppData\Roaming\Microsoft\Templates\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60585FE88F41F28860D69AAA8BD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9EDA0-69C9-4F96-BDE4-E3199BF4A42A}"/>
      </w:docPartPr>
      <w:docPartBody>
        <w:p w:rsidR="00E32380" w:rsidRDefault="001B7B01">
          <w:pPr>
            <w:pStyle w:val="1860585FE88F41F28860D69AAA8BD24E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380"/>
    <w:rsid w:val="001B7B01"/>
    <w:rsid w:val="008E2F85"/>
    <w:rsid w:val="00E32380"/>
    <w:rsid w:val="00F5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91530C3346428D94524E7E85A7E768">
    <w:name w:val="DA91530C3346428D94524E7E85A7E768"/>
  </w:style>
  <w:style w:type="paragraph" w:customStyle="1" w:styleId="1860585FE88F41F28860D69AAA8BD24E">
    <w:name w:val="1860585FE88F41F28860D69AAA8BD24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D5A5A460ACC49AD984A0548355DE516">
    <w:name w:val="FD5A5A460ACC49AD984A0548355DE516"/>
  </w:style>
  <w:style w:type="paragraph" w:customStyle="1" w:styleId="A3C1449887BA4E0093F7DD70AFCEFF2E">
    <w:name w:val="A3C1449887BA4E0093F7DD70AFCEFF2E"/>
  </w:style>
  <w:style w:type="paragraph" w:customStyle="1" w:styleId="8065EE1E1D0C47CBA55F67D87D7AF5A4">
    <w:name w:val="8065EE1E1D0C47CBA55F67D87D7AF5A4"/>
  </w:style>
  <w:style w:type="paragraph" w:customStyle="1" w:styleId="AE6C3177014C40289C7AD54E5F0A7EA6">
    <w:name w:val="AE6C3177014C40289C7AD54E5F0A7EA6"/>
  </w:style>
  <w:style w:type="paragraph" w:customStyle="1" w:styleId="Event">
    <w:name w:val="Event"/>
    <w:basedOn w:val="Normal"/>
    <w:qFormat/>
    <w:pPr>
      <w:spacing w:after="80" w:line="240" w:lineRule="auto"/>
    </w:pPr>
    <w:rPr>
      <w:rFonts w:eastAsiaTheme="minorHAnsi"/>
      <w:sz w:val="18"/>
    </w:rPr>
  </w:style>
  <w:style w:type="paragraph" w:customStyle="1" w:styleId="5EC34A1D232B47E99DD6238E865739A4">
    <w:name w:val="5EC34A1D232B47E99DD6238E865739A4"/>
  </w:style>
  <w:style w:type="paragraph" w:customStyle="1" w:styleId="14FE4DD2D8A948BA8EA57F840D9651C6">
    <w:name w:val="14FE4DD2D8A948BA8EA57F840D9651C6"/>
  </w:style>
  <w:style w:type="paragraph" w:customStyle="1" w:styleId="CF8EAAC5D94D4597B7CEBDF1D272D8B1">
    <w:name w:val="CF8EAAC5D94D4597B7CEBDF1D272D8B1"/>
  </w:style>
  <w:style w:type="paragraph" w:customStyle="1" w:styleId="DB32544A6A6D4EF7AA4C0E51E0D05B99">
    <w:name w:val="DB32544A6A6D4EF7AA4C0E51E0D05B99"/>
  </w:style>
  <w:style w:type="paragraph" w:customStyle="1" w:styleId="019C524E066147A481CDD2A269AB468D">
    <w:name w:val="019C524E066147A481CDD2A269AB468D"/>
  </w:style>
  <w:style w:type="paragraph" w:customStyle="1" w:styleId="B6D877FF8792495F8A6CF452D41367D1">
    <w:name w:val="B6D877FF8792495F8A6CF452D41367D1"/>
  </w:style>
  <w:style w:type="paragraph" w:customStyle="1" w:styleId="FB9AB80588794C3289D7A2DCC6E93979">
    <w:name w:val="FB9AB80588794C3289D7A2DCC6E93979"/>
  </w:style>
  <w:style w:type="paragraph" w:customStyle="1" w:styleId="E36D7DD695F24AFB9BC5374505CC323E">
    <w:name w:val="E36D7DD695F24AFB9BC5374505CC323E"/>
  </w:style>
  <w:style w:type="paragraph" w:customStyle="1" w:styleId="E3180D105ED4429881BE18BFF25EFABA">
    <w:name w:val="E3180D105ED4429881BE18BFF25EFABA"/>
  </w:style>
  <w:style w:type="paragraph" w:customStyle="1" w:styleId="01ED2BB099BA44D79F22B64433A666AE">
    <w:name w:val="01ED2BB099BA44D79F22B64433A666AE"/>
  </w:style>
  <w:style w:type="paragraph" w:customStyle="1" w:styleId="35F61C6013574D6F8785B0DEA3742C1B">
    <w:name w:val="35F61C6013574D6F8785B0DEA3742C1B"/>
  </w:style>
  <w:style w:type="paragraph" w:customStyle="1" w:styleId="AB8FCC4FD67A4C06BA1A34E61F7E566C">
    <w:name w:val="AB8FCC4FD67A4C06BA1A34E61F7E566C"/>
  </w:style>
  <w:style w:type="paragraph" w:customStyle="1" w:styleId="4562DF4245604A1981C6AF8E06EFF17B">
    <w:name w:val="4562DF4245604A1981C6AF8E06EFF17B"/>
  </w:style>
  <w:style w:type="paragraph" w:customStyle="1" w:styleId="CAC5D1895064450A8D5382B10C803D1D">
    <w:name w:val="CAC5D1895064450A8D5382B10C803D1D"/>
  </w:style>
  <w:style w:type="paragraph" w:customStyle="1" w:styleId="DC5AED790F154AAFBA5CF038F1332030">
    <w:name w:val="DC5AED790F154AAFBA5CF038F13320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2022-01-21T00:00:00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7060BF-7A1C-4F8C-9F24-F297553610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C:\Users\w0090347\AppData\Roaming\Microsoft\Templates\Meeting agenda.dotx</Template>
  <TotalTime>13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agenda</vt:lpstr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subject/>
  <dc:creator>Author</dc:creator>
  <cp:keywords/>
  <cp:lastModifiedBy>Baird,Sarah</cp:lastModifiedBy>
  <cp:revision>6</cp:revision>
  <cp:lastPrinted>2006-08-01T17:47:00Z</cp:lastPrinted>
  <dcterms:created xsi:type="dcterms:W3CDTF">2015-12-07T15:36:00Z</dcterms:created>
  <dcterms:modified xsi:type="dcterms:W3CDTF">2022-01-18T17:38:00Z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TC101695579990</vt:lpwstr>
  </property>
</Properties>
</file>